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53" w:rsidRDefault="001C3C5B" w:rsidP="001C3C5B">
      <w:pPr>
        <w:jc w:val="center"/>
        <w:rPr>
          <w:b/>
        </w:rPr>
      </w:pPr>
      <w:r w:rsidRPr="001C3C5B">
        <w:rPr>
          <w:b/>
        </w:rPr>
        <w:t>Start and End Sort API Automation</w:t>
      </w:r>
    </w:p>
    <w:p w:rsidR="001C3C5B" w:rsidRDefault="009A2C58" w:rsidP="009A2C58">
      <w:pPr>
        <w:rPr>
          <w:b/>
        </w:rPr>
      </w:pPr>
      <w:proofErr w:type="spellStart"/>
      <w:r>
        <w:rPr>
          <w:b/>
        </w:rPr>
        <w:t>StationController_StartandEndSort.feature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 xml:space="preserve">Station Controller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1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@StartSort_01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80FF"/>
          <w:sz w:val="20"/>
          <w:szCs w:val="20"/>
        </w:rPr>
        <w:t>StartSort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Get the revision id from dock-maintenance-tool-controller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The base URI is up and running for dock-maintenance-tool-controller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details of dock-maintenance of </w:t>
      </w:r>
      <w:r>
        <w:rPr>
          <w:rFonts w:ascii="Consolas" w:hAnsi="Consolas" w:cs="Consolas"/>
          <w:color w:val="008000"/>
          <w:sz w:val="20"/>
          <w:szCs w:val="20"/>
        </w:rPr>
        <w:t>"&lt;revision&gt;"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"&lt;row&gt;"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status code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The base URI is up and running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send data for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overrideFlag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status code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message </w:t>
      </w:r>
      <w:r>
        <w:rPr>
          <w:rFonts w:ascii="Consolas" w:hAnsi="Consolas" w:cs="Consolas"/>
          <w:color w:val="008000"/>
          <w:sz w:val="20"/>
          <w:szCs w:val="20"/>
        </w:rPr>
        <w:t>"&lt;message&gt;"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 xml:space="preserve">The base URI is up and running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send data for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status code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message </w:t>
      </w:r>
      <w:r>
        <w:rPr>
          <w:rFonts w:ascii="Consolas" w:hAnsi="Consolas" w:cs="Consolas"/>
          <w:color w:val="008000"/>
          <w:sz w:val="20"/>
          <w:szCs w:val="20"/>
        </w:rPr>
        <w:t>"&lt;message&gt;"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revision|row|statusCode|facilityId|overrideFlag|message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7805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8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  <w:r>
        <w:rPr>
          <w:rFonts w:ascii="Consolas" w:hAnsi="Consolas" w:cs="Consolas"/>
          <w:color w:val="008000"/>
          <w:sz w:val="20"/>
          <w:szCs w:val="20"/>
        </w:rPr>
        <w:t>4545</w:t>
      </w:r>
      <w:r>
        <w:rPr>
          <w:rFonts w:ascii="Consolas" w:hAnsi="Consolas" w:cs="Consolas"/>
          <w:color w:val="000000"/>
          <w:sz w:val="20"/>
          <w:szCs w:val="20"/>
        </w:rPr>
        <w:t xml:space="preserve">      |true        |success|  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###################################################################################################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#Test Case 2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@StartSort_02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80FF"/>
          <w:sz w:val="20"/>
          <w:szCs w:val="20"/>
        </w:rPr>
        <w:t>StartSort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Get the revision id from dock-maintenance-tool-controller for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 xml:space="preserve">The base URI is up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-maintenance-tool-controller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details of dock-maintenance of </w:t>
      </w:r>
      <w:r>
        <w:rPr>
          <w:rFonts w:ascii="Consolas" w:hAnsi="Consolas" w:cs="Consolas"/>
          <w:color w:val="008000"/>
          <w:sz w:val="20"/>
          <w:szCs w:val="20"/>
        </w:rPr>
        <w:t>"&lt;revision&gt;"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"&lt;row&gt;"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status code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The base URI is up and running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send data for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overrideFlag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status code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message </w:t>
      </w:r>
      <w:r>
        <w:rPr>
          <w:rFonts w:ascii="Consolas" w:hAnsi="Consolas" w:cs="Consolas"/>
          <w:color w:val="008000"/>
          <w:sz w:val="20"/>
          <w:szCs w:val="20"/>
        </w:rPr>
        <w:t>"&lt;message&gt;"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The base URI is up and running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send data for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status code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message </w:t>
      </w:r>
      <w:r>
        <w:rPr>
          <w:rFonts w:ascii="Consolas" w:hAnsi="Consolas" w:cs="Consolas"/>
          <w:color w:val="008000"/>
          <w:sz w:val="20"/>
          <w:szCs w:val="20"/>
        </w:rPr>
        <w:t>"&lt;message&gt;"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revision|row|statusCode|facilityId|overrideFlag|message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9728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  <w:r>
        <w:rPr>
          <w:rFonts w:ascii="Consolas" w:hAnsi="Consolas" w:cs="Consolas"/>
          <w:color w:val="008000"/>
          <w:sz w:val="20"/>
          <w:szCs w:val="20"/>
        </w:rPr>
        <w:t>0436</w:t>
      </w:r>
      <w:r>
        <w:rPr>
          <w:rFonts w:ascii="Consolas" w:hAnsi="Consolas" w:cs="Consolas"/>
          <w:color w:val="000000"/>
          <w:sz w:val="20"/>
          <w:szCs w:val="20"/>
        </w:rPr>
        <w:t xml:space="preserve">      |true        |success|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##################################################################################################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#Negative Test Scenarios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#Test Case 3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@StartSort_03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80FF"/>
          <w:sz w:val="20"/>
          <w:szCs w:val="20"/>
        </w:rPr>
        <w:t>StartSort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Verify user able to start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invalid data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 xml:space="preserve">The base URI is up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-maintenance-tool-controller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details of dock-maintenance of </w:t>
      </w:r>
      <w:r>
        <w:rPr>
          <w:rFonts w:ascii="Consolas" w:hAnsi="Consolas" w:cs="Consolas"/>
          <w:color w:val="008000"/>
          <w:sz w:val="20"/>
          <w:szCs w:val="20"/>
        </w:rPr>
        <w:t>"&lt;revision&gt;"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"&lt;row&gt;"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 xml:space="preserve">The base URI is up and running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send data for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overrideFlag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status code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verify message invalid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failureMessage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revision|row|facilityId|overrideFlag|failureMessage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7805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8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454</w:t>
      </w:r>
      <w:r>
        <w:rPr>
          <w:rFonts w:ascii="Consolas" w:hAnsi="Consolas" w:cs="Consolas"/>
          <w:color w:val="000000"/>
          <w:sz w:val="20"/>
          <w:szCs w:val="20"/>
        </w:rPr>
        <w:t xml:space="preserve">       |true        |No Station was found with Id: </w:t>
      </w:r>
      <w:r>
        <w:rPr>
          <w:rFonts w:ascii="Consolas" w:hAnsi="Consolas" w:cs="Consolas"/>
          <w:color w:val="008000"/>
          <w:sz w:val="20"/>
          <w:szCs w:val="20"/>
        </w:rPr>
        <w:t>454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r>
        <w:rPr>
          <w:rFonts w:ascii="Consolas" w:hAnsi="Consolas" w:cs="Consolas"/>
          <w:color w:val="008000"/>
          <w:sz w:val="20"/>
          <w:szCs w:val="20"/>
        </w:rPr>
        <w:t>400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7805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8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0000</w:t>
      </w:r>
      <w:r>
        <w:rPr>
          <w:rFonts w:ascii="Consolas" w:hAnsi="Consolas" w:cs="Consolas"/>
          <w:color w:val="000000"/>
          <w:sz w:val="20"/>
          <w:szCs w:val="20"/>
        </w:rPr>
        <w:t xml:space="preserve">      |true        |No Station was found with Id: </w:t>
      </w:r>
      <w:r>
        <w:rPr>
          <w:rFonts w:ascii="Consolas" w:hAnsi="Consolas" w:cs="Consolas"/>
          <w:color w:val="008000"/>
          <w:sz w:val="20"/>
          <w:szCs w:val="20"/>
        </w:rPr>
        <w:t>0000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r>
        <w:rPr>
          <w:rFonts w:ascii="Consolas" w:hAnsi="Consolas" w:cs="Consolas"/>
          <w:color w:val="008000"/>
          <w:sz w:val="20"/>
          <w:szCs w:val="20"/>
        </w:rPr>
        <w:t>400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###################################################################################################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#Negative Test Scenarios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#Test Case 3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@StartSort_04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80FF"/>
          <w:sz w:val="20"/>
          <w:szCs w:val="20"/>
        </w:rPr>
        <w:t>StartSort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Verify user able to start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invalid data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 xml:space="preserve">The base URI is up and running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send data for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overrideFlag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status code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verify message invalid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failureMessage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facilityId|overrideFlag|statusCode|failureMessage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4545</w:t>
      </w:r>
      <w:r>
        <w:rPr>
          <w:rFonts w:ascii="Consolas" w:hAnsi="Consolas" w:cs="Consolas"/>
          <w:color w:val="000000"/>
          <w:sz w:val="20"/>
          <w:szCs w:val="20"/>
        </w:rPr>
        <w:t xml:space="preserve">      |true        |</w:t>
      </w:r>
      <w:r>
        <w:rPr>
          <w:rFonts w:ascii="Consolas" w:hAnsi="Consolas" w:cs="Consolas"/>
          <w:color w:val="008000"/>
          <w:sz w:val="20"/>
          <w:szCs w:val="20"/>
        </w:rPr>
        <w:t>400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|Revision null is not found at facility Id: </w:t>
      </w:r>
      <w:r>
        <w:rPr>
          <w:rFonts w:ascii="Consolas" w:hAnsi="Consolas" w:cs="Consolas"/>
          <w:color w:val="008000"/>
          <w:sz w:val="20"/>
          <w:szCs w:val="20"/>
        </w:rPr>
        <w:t>4545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5531</w:t>
      </w:r>
      <w:r>
        <w:rPr>
          <w:rFonts w:ascii="Consolas" w:hAnsi="Consolas" w:cs="Consolas"/>
          <w:color w:val="000000"/>
          <w:sz w:val="20"/>
          <w:szCs w:val="20"/>
        </w:rPr>
        <w:t xml:space="preserve">      |true        |</w:t>
      </w:r>
      <w:r>
        <w:rPr>
          <w:rFonts w:ascii="Consolas" w:hAnsi="Consolas" w:cs="Consolas"/>
          <w:color w:val="008000"/>
          <w:sz w:val="20"/>
          <w:szCs w:val="20"/>
        </w:rPr>
        <w:t>400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|Revision null is not found at facility Id: </w:t>
      </w:r>
      <w:r>
        <w:rPr>
          <w:rFonts w:ascii="Consolas" w:hAnsi="Consolas" w:cs="Consolas"/>
          <w:color w:val="008000"/>
          <w:sz w:val="20"/>
          <w:szCs w:val="20"/>
        </w:rPr>
        <w:t>5531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9A2C58">
        <w:rPr>
          <w:rFonts w:ascii="Consolas" w:hAnsi="Consolas" w:cs="Consolas"/>
          <w:b/>
          <w:sz w:val="20"/>
          <w:szCs w:val="20"/>
        </w:rPr>
        <w:t>StationController_getActiveSort.feature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 xml:space="preserve">Station Controller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getActiveSort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#Test Case 1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@getActiveSort_TS01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80FF"/>
          <w:sz w:val="20"/>
          <w:szCs w:val="20"/>
        </w:rPr>
        <w:t>StartSort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Get the active sort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The base URI is up and running for dock-maintenance-tool-controller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details of dock-maintenance of </w:t>
      </w:r>
      <w:r>
        <w:rPr>
          <w:rFonts w:ascii="Consolas" w:hAnsi="Consolas" w:cs="Consolas"/>
          <w:color w:val="008000"/>
          <w:sz w:val="20"/>
          <w:szCs w:val="20"/>
        </w:rPr>
        <w:t>"&lt;revision&gt;"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"&lt;row&gt;"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status code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The base URI is up and running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send data for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overrideFlag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status code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message </w:t>
      </w:r>
      <w:r>
        <w:rPr>
          <w:rFonts w:ascii="Consolas" w:hAnsi="Consolas" w:cs="Consolas"/>
          <w:color w:val="008000"/>
          <w:sz w:val="20"/>
          <w:szCs w:val="20"/>
        </w:rPr>
        <w:t>"&lt;message&gt;"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 xml:space="preserve">The base URI is up and running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getActiveSort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details as </w:t>
      </w:r>
      <w:r>
        <w:rPr>
          <w:rFonts w:ascii="Consolas" w:hAnsi="Consolas" w:cs="Consolas"/>
          <w:color w:val="008000"/>
          <w:sz w:val="20"/>
          <w:szCs w:val="20"/>
        </w:rPr>
        <w:t>"&lt;revision&gt;"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dockName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status code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The base URI is up and running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send data for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status code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|revision|row|statusCode|facilityId|overrideFlag|message|dockName                  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</w:t>
      </w:r>
      <w:r>
        <w:rPr>
          <w:rFonts w:ascii="Consolas" w:hAnsi="Consolas" w:cs="Consolas"/>
          <w:color w:val="008000"/>
          <w:sz w:val="20"/>
          <w:szCs w:val="20"/>
        </w:rPr>
        <w:t>7805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8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  <w:r>
        <w:rPr>
          <w:rFonts w:ascii="Consolas" w:hAnsi="Consolas" w:cs="Consolas"/>
          <w:color w:val="008000"/>
          <w:sz w:val="20"/>
          <w:szCs w:val="20"/>
        </w:rPr>
        <w:t>4545</w:t>
      </w:r>
      <w:r>
        <w:rPr>
          <w:rFonts w:ascii="Consolas" w:hAnsi="Consolas" w:cs="Consolas"/>
          <w:color w:val="000000"/>
          <w:sz w:val="20"/>
          <w:szCs w:val="20"/>
        </w:rPr>
        <w:t xml:space="preserve">      |true        |success|SHIPYARDTESTDOCKONE9-</w:t>
      </w:r>
      <w:r>
        <w:rPr>
          <w:rFonts w:ascii="Consolas" w:hAnsi="Consolas" w:cs="Consolas"/>
          <w:color w:val="008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8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9A2C58">
        <w:rPr>
          <w:rFonts w:ascii="Consolas" w:hAnsi="Consolas" w:cs="Consolas"/>
          <w:b/>
          <w:sz w:val="20"/>
          <w:szCs w:val="20"/>
        </w:rPr>
        <w:t>StationController_getStations.feature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 xml:space="preserve">Station Controller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getStations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1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80FF"/>
          <w:sz w:val="20"/>
          <w:szCs w:val="20"/>
        </w:rPr>
        <w:t>getStations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80FF"/>
          <w:sz w:val="20"/>
          <w:szCs w:val="20"/>
        </w:rPr>
        <w:t>StartSort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Verify station controller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getStations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up and running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getStation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sees the details of stations as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00800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facilityName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 for </w:t>
      </w:r>
      <w:r>
        <w:rPr>
          <w:rFonts w:ascii="Consolas" w:hAnsi="Consolas" w:cs="Consolas"/>
          <w:color w:val="008000"/>
          <w:sz w:val="20"/>
          <w:szCs w:val="20"/>
        </w:rPr>
        <w:t>"&lt;row&gt;"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should see the status code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facilityId|facilityName|row|statusCode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0436</w:t>
      </w:r>
      <w:r>
        <w:rPr>
          <w:rFonts w:ascii="Consolas" w:hAnsi="Consolas" w:cs="Consolas"/>
          <w:color w:val="000000"/>
          <w:sz w:val="20"/>
          <w:szCs w:val="20"/>
        </w:rPr>
        <w:t xml:space="preserve">      |TOLE        |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0462</w:t>
      </w:r>
      <w:r>
        <w:rPr>
          <w:rFonts w:ascii="Consolas" w:hAnsi="Consolas" w:cs="Consolas"/>
          <w:color w:val="000000"/>
          <w:sz w:val="20"/>
          <w:szCs w:val="20"/>
        </w:rPr>
        <w:t xml:space="preserve">      |LAWL        |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0461</w:t>
      </w:r>
      <w:r>
        <w:rPr>
          <w:rFonts w:ascii="Consolas" w:hAnsi="Consolas" w:cs="Consolas"/>
          <w:color w:val="000000"/>
          <w:sz w:val="20"/>
          <w:szCs w:val="20"/>
        </w:rPr>
        <w:t xml:space="preserve">      |ABCD        |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0405</w:t>
      </w:r>
      <w:r>
        <w:rPr>
          <w:rFonts w:ascii="Consolas" w:hAnsi="Consolas" w:cs="Consolas"/>
          <w:color w:val="000000"/>
          <w:sz w:val="20"/>
          <w:szCs w:val="20"/>
        </w:rPr>
        <w:t xml:space="preserve">      |ABCD        |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5531</w:t>
      </w:r>
      <w:r>
        <w:rPr>
          <w:rFonts w:ascii="Consolas" w:hAnsi="Consolas" w:cs="Consolas"/>
          <w:color w:val="000000"/>
          <w:sz w:val="20"/>
          <w:szCs w:val="20"/>
        </w:rPr>
        <w:t xml:space="preserve">      |SITE        |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4545</w:t>
      </w:r>
      <w:r>
        <w:rPr>
          <w:rFonts w:ascii="Consolas" w:hAnsi="Consolas" w:cs="Consolas"/>
          <w:color w:val="000000"/>
          <w:sz w:val="20"/>
          <w:szCs w:val="20"/>
        </w:rPr>
        <w:t xml:space="preserve">      |SHPY        |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4646</w:t>
      </w:r>
      <w:r>
        <w:rPr>
          <w:rFonts w:ascii="Consolas" w:hAnsi="Consolas" w:cs="Consolas"/>
          <w:color w:val="000000"/>
          <w:sz w:val="20"/>
          <w:szCs w:val="20"/>
        </w:rPr>
        <w:t xml:space="preserve">      |POST        |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4747</w:t>
      </w:r>
      <w:r>
        <w:rPr>
          <w:rFonts w:ascii="Consolas" w:hAnsi="Consolas" w:cs="Consolas"/>
          <w:color w:val="000000"/>
          <w:sz w:val="20"/>
          <w:szCs w:val="20"/>
        </w:rPr>
        <w:t xml:space="preserve">      |SPDT        |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0152</w:t>
      </w:r>
      <w:r>
        <w:rPr>
          <w:rFonts w:ascii="Consolas" w:hAnsi="Consolas" w:cs="Consolas"/>
          <w:color w:val="000000"/>
          <w:sz w:val="20"/>
          <w:szCs w:val="20"/>
        </w:rPr>
        <w:t xml:space="preserve">      |PITT        |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0183</w:t>
      </w:r>
      <w:r>
        <w:rPr>
          <w:rFonts w:ascii="Consolas" w:hAnsi="Consolas" w:cs="Consolas"/>
          <w:color w:val="000000"/>
          <w:sz w:val="20"/>
          <w:szCs w:val="20"/>
        </w:rPr>
        <w:t xml:space="preserve">      |SSTB        |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      |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9A2C58">
        <w:rPr>
          <w:rFonts w:ascii="Consolas" w:hAnsi="Consolas" w:cs="Consolas"/>
          <w:b/>
          <w:color w:val="000000"/>
          <w:sz w:val="20"/>
          <w:szCs w:val="20"/>
        </w:rPr>
        <w:t>Env.properties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#Get Stations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stationcontroller.dev.getstations=</w:t>
      </w:r>
      <w:r>
        <w:rPr>
          <w:rFonts w:ascii="Consolas" w:hAnsi="Consolas" w:cs="Consolas"/>
          <w:color w:val="2A00FF"/>
          <w:sz w:val="20"/>
          <w:szCs w:val="20"/>
        </w:rPr>
        <w:t>https://uss-development.app.wtcdev1.paas.fedex.com/stations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#start sort post DEV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stationcontroller.dev.startSort=</w:t>
      </w:r>
      <w:r>
        <w:rPr>
          <w:rFonts w:ascii="Consolas" w:hAnsi="Consolas" w:cs="Consolas"/>
          <w:color w:val="2A00FF"/>
          <w:sz w:val="20"/>
          <w:szCs w:val="20"/>
        </w:rPr>
        <w:t>https://uss-development.app.wtcdev1.paas.fedex.com/station/start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#End Sort DEV URL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stationcontroller.dev.endSort=</w:t>
      </w:r>
      <w:r>
        <w:rPr>
          <w:rFonts w:ascii="Consolas" w:hAnsi="Consolas" w:cs="Consolas"/>
          <w:color w:val="2A00FF"/>
          <w:sz w:val="20"/>
          <w:szCs w:val="20"/>
        </w:rPr>
        <w:t>https://uss-development.app.wtcdev1.paas.fedex.com/station/end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#dock-maintenance-tool-controller DEV URL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dock-maintenance-tool-controller.dev.returnDockMetaData=</w:t>
      </w:r>
      <w:r>
        <w:rPr>
          <w:rFonts w:ascii="Consolas" w:hAnsi="Consolas" w:cs="Consolas"/>
          <w:color w:val="2A00FF"/>
          <w:sz w:val="20"/>
          <w:szCs w:val="20"/>
        </w:rPr>
        <w:t>https://uss-development.app.wtcdev1.paas.fedex.com/stations/4545/DockMetadata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#dock-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mainteance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-tool-controller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dock-maintenance-tool-controller-dev=</w:t>
      </w:r>
      <w:r>
        <w:rPr>
          <w:rFonts w:ascii="Consolas" w:hAnsi="Consolas" w:cs="Consolas"/>
          <w:color w:val="2A00FF"/>
          <w:sz w:val="20"/>
          <w:szCs w:val="20"/>
        </w:rPr>
        <w:t>https://uss-development.app.wtcdev1.paas.fedex.com/stations/0436/DockMetadata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getActiveSort</w:t>
      </w:r>
      <w:proofErr w:type="spellEnd"/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stationController.dev.getActiveSort=</w:t>
      </w:r>
      <w:r>
        <w:rPr>
          <w:rFonts w:ascii="Consolas" w:hAnsi="Consolas" w:cs="Consolas"/>
          <w:color w:val="2A00FF"/>
          <w:sz w:val="20"/>
          <w:szCs w:val="20"/>
        </w:rPr>
        <w:t>https://uss-development.app.wtcdev1.paas.fedex.com/station/4545/dock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lastRenderedPageBreak/>
        <w:t>Resources</w:t>
      </w:r>
      <w:r>
        <w:rPr>
          <w:rFonts w:ascii="Consolas" w:hAnsi="Consolas" w:cs="Consolas"/>
          <w:sz w:val="20"/>
          <w:szCs w:val="20"/>
        </w:rPr>
        <w:t>: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>StationController.java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com.fedex.ground.uss.cucumber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.ServiceValidation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facilityId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overrideFlag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revision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unloadTime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"{  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overrideFlag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overrideFlag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primeTime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\"revision\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revision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unloadTime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unloadTime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"\"\r\n"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startSortNegative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facilityId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overrideFlag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revision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 {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"{  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overrideFlag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overrideFlag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\"revision\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revision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startSort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endSort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"{  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"\"\r\n"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getActiveSort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getActiveSort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"{"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"\"\r\n"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getActiveSort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StepDefinitions</w:t>
      </w:r>
      <w:proofErr w:type="spellEnd"/>
      <w:r>
        <w:rPr>
          <w:rFonts w:ascii="Consolas" w:hAnsi="Consolas" w:cs="Consolas"/>
          <w:b/>
          <w:sz w:val="20"/>
          <w:szCs w:val="20"/>
        </w:rPr>
        <w:t>:</w:t>
      </w: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package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com.fedex.ground.uss.cucumber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.stepdefinition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cucumber.api.java.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en.And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cucumber.api.java.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en.Given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cucumber.api.java.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en.Then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cucumber.api.java.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en.When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io.restassured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.RestAssured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io.restassured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.response.Response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io.restassured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.response.ValidatableResponse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org.slf4j.Logger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org.slf4j.LoggerFactory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com.fedex.ground.uss.cucumber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.ServiceValidation.PackageController;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com.fedex.ground.uss.cucumber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.ServiceValidation.Resources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com.fedex.ground.uss.cucumber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.ServiceValidation.StationController;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static 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com.fedex.ground.uss.cucumber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.utils.ConfigFileReader.ZipToDestAPIProp;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io.restassured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.http.ContentType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static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io.restassured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.RestAssured.given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static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org.junit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.Assert.assertEquals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java.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text.SimpleDateFormat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java.util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.Calendar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import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org.json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.JSONException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 xml:space="preserve">public class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USSAPIStepDefinition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Response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response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ValidatableResponse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zipcode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zipcodeModify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revision_JSON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Calendar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calender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Calendar.getInstance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SimpleDateFormat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formatter = new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SimpleDateFormat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yyyy-MM-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dd.HH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:mm:ss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static Logger log =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LoggerFactory.getLogger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USSAPIStepDefinition.class.getName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Given(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"^The base URI is up and running for demo URL$")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the_base_URI_is_up_and_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running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RestAssured.baseURI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ZipToDestAPIProp.getProperty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packagecontroller.lcl.assign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log.info(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"Base URL is up and Running: 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ZipToDestAPIProp.getProperty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packagecontroller.lcl.assign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"));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lastRenderedPageBreak/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Then(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"^User should see the status code (\\d+)$")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user_should_see_the_status_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code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9A2C58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statuscode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response.then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assertThat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statusCode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statuscode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("Status code is:"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statuscode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json.log(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).all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().extract();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When(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"^User sends data to assign package \"([^\"]*)\" \"([^\"]*)\" \"([^\"]*)\" \"([^\"]*)\" \"([^\"]*)\"$")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User_sends_data_to_assign_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package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chuteid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packagebarcode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sitename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userid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,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userProvidedInput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response = 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given(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.contentType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(ContentType.JSON).accept(ContentType.JSON).body(PackageController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createPackageAssign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chuteid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packagebarcode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sitename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userid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userProvidedInput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.when().post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Resources.packagecontroller_assign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And(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"^Verify User is able to get \"([^\"]*)\" and \"([^\"]*)\"$")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verifySiteName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siteNameExpected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doorIDExpected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siteNameActual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getString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ncScanLabel.currentSiteName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("Current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SiteName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is: 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siteNameExpected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assertEquals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9A2C58">
        <w:rPr>
          <w:rFonts w:ascii="Consolas" w:hAnsi="Consolas" w:cs="Consolas"/>
          <w:b/>
          <w:sz w:val="20"/>
          <w:szCs w:val="20"/>
        </w:rPr>
        <w:t>siteNameExpected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siteNameActual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doorIdActual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getString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ncScanLabel.doorId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("Current door ID is: 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doorIdActual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assertEquals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9A2C58">
        <w:rPr>
          <w:rFonts w:ascii="Consolas" w:hAnsi="Consolas" w:cs="Consolas"/>
          <w:b/>
          <w:sz w:val="20"/>
          <w:szCs w:val="20"/>
        </w:rPr>
        <w:t>doorIDExpected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doorIdActual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And(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"^Verify user able to get invalid barcode \"([^\"]*)\"$")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verifyInvaidBarcodeDetail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scanTypeExpected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scanTypeActual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getString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scanEngineFeedback.scanType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("Scan Type for API is: 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scanTypeActual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assertEquals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9A2C58">
        <w:rPr>
          <w:rFonts w:ascii="Consolas" w:hAnsi="Consolas" w:cs="Consolas"/>
          <w:b/>
          <w:sz w:val="20"/>
          <w:szCs w:val="20"/>
        </w:rPr>
        <w:t>scanTypeExpected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scanTypeActual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Then(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"^Verify user able to get success in \"([^\"]*)\"$")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verifyScanType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scanTypeExpected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scanTypeActual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getString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scanEngineFeedback.scanType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("Scan Type for API is: 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scanTypeActual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lastRenderedPageBreak/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assertEquals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9A2C58">
        <w:rPr>
          <w:rFonts w:ascii="Consolas" w:hAnsi="Consolas" w:cs="Consolas"/>
          <w:b/>
          <w:sz w:val="20"/>
          <w:szCs w:val="20"/>
        </w:rPr>
        <w:t>scanTypeExpected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scanTypeActual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And(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"^Verify User able to get \"([^\"]*)\" \"([^\"]*)\" and \"([^\"]*)\" for valid package barcode$")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verifyNextLoadPoint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siteNameExpected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nextLoadPointExpected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doorIdExpected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siteNameActual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getString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ncScanLabel.currentSiteName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("Current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SiteName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is: 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siteNameActual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assertEquals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9A2C58">
        <w:rPr>
          <w:rFonts w:ascii="Consolas" w:hAnsi="Consolas" w:cs="Consolas"/>
          <w:b/>
          <w:sz w:val="20"/>
          <w:szCs w:val="20"/>
        </w:rPr>
        <w:t>siteNameExpected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siteNameActual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nextLoadPointActual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getString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ncScanLabel.nextLoadPoint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("Next Load Point is: 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nextLoadPointActual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assertEquals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9A2C58">
        <w:rPr>
          <w:rFonts w:ascii="Consolas" w:hAnsi="Consolas" w:cs="Consolas"/>
          <w:b/>
          <w:sz w:val="20"/>
          <w:szCs w:val="20"/>
        </w:rPr>
        <w:t>nextLoadPointExpected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nextLoadPointActual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doorIdActual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getInt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ncScanLabel.doorId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("Door id is: 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doorIdActual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assertEquals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9A2C58">
        <w:rPr>
          <w:rFonts w:ascii="Consolas" w:hAnsi="Consolas" w:cs="Consolas"/>
          <w:b/>
          <w:sz w:val="20"/>
          <w:szCs w:val="20"/>
        </w:rPr>
        <w:t>doorIdExpected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doorIdActual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Given(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"^The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BaseURI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is up and running for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StationController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getStation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the_BaseURI_is_up_and_running_for_StationController_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getStation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RestAssured.baseURI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ZipToDestAPIProp.getProperty("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stationcontroller.dev.getstations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log.info(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"Base URL is up and Running: " + ZipToDestAPIProp.getProperty("stationcontroller.dev.getstations"));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When(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"^User sees the details of stations as \"([^\"]*)\" and \"([^\"]*)\" for \"([^\"]*)\"$")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user_sees_the_details_of_stations_as_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and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facilityName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row)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throws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JSONException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response = given(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).contentType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(ContentType.JSON).accept(ContentType.JSON).get();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for 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0;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&lt; row;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++)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getString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[" + row + "]");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("Facility Id is:"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if 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facilityId.equals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break;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for 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j = 0; j &lt; row;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j++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facilityNameJson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getString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facilityName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[" + row + "]");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lastRenderedPageBreak/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("Facility Name 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is :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facilityNameJson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if 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facilityName.equals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facilityNameJson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break;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Given(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"^The base URI is up and running for dock-maintenance-tool-controller$")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public void the_base_URI_is_up_and_running_for_dock_maintenance_tool_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controller(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RestAssured.baseURI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ZipToDestAPIProp.getProperty("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dock-maintenance-tool-controller.dev.returnDockMetaData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log.info(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"Base URL is up and Running: "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+ ZipToDestAPIProp.getProperty("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dock-maintenance-tool-controller.dev.returnDockMetaData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"));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When(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"^User should see the details of dock-maintenance of \"([^\"]*)\" \"([^\"]*)\"$")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user_should_see_the_details_of_dock_maintenance_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of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String revision, String row)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response = given(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).contentType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(ContentType.JSON).accept(ContentType.JSON).get();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revision_JSON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getString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("revision[" + row + "]");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("Revision Number 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is :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revision_JSON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Then(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"^The base URI is up and running for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StartSort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the_base_URI_is_up_and_running_for_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StartSort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RestAssured.baseURI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ZipToDestAPIProp.getProperty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stationcontroller.dev.startSort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log.info(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"Base URL is up and Running: " + ZipToDestAPIProp.getProperty("stationcontroller.dev.startSort"));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SuppressWarnings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("static-access")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When(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"^User send data for \"([^\"]*)\" and \"([^\"]*)\"$")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user_send_data_for_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and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overrideFlag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primeTime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formatter.format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calender.getTime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());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primeTime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calender.add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9A2C58">
        <w:rPr>
          <w:rFonts w:ascii="Consolas" w:hAnsi="Consolas" w:cs="Consolas"/>
          <w:b/>
          <w:sz w:val="20"/>
          <w:szCs w:val="20"/>
        </w:rPr>
        <w:t>calender.MINUTE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, 5);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unloadTime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formatter.format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calender.getTime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());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unloadTime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response = given(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contentType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ContentType.JSON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).accept(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ContentType.JSON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.body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StationController.startSort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overrideFlag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primeTime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revision_JSON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unloadTime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.when().post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();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lastRenderedPageBreak/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Given(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"^The base URI is up and running for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EndSort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the_base_URI_is_up_and_running_for_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EndSort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RestAssured.baseURI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ZipToDestAPIProp.getProperty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stationcontroller.dev.endSort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log.info(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"Base URL is up and Running: 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ZipToDestAPIProp.getProperty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stationcontroller.dev.endSort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"));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When(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"^User send data for \"([^\"]*)\"$")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user_send_data_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for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response = given(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contentType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ContentType.JSON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).accept(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ContentType.JSON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.body(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StationController.endSort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)).when().post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();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And(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"^User should see the message \"([^\"]*)\"$")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user_should_see_the_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message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String message)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json.log(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).all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().extract();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messageExpected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getString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("message");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Sucess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message is:"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messageExpected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assertEquals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message,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messageExpected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Given(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"^The base URI is up and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runnig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for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dok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-maintenance-tool-controller$")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public void the_base_URI_is_up_and_runnig_for_dok_maintenance_tool_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controller(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RestAssured.baseURI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ZipToDestAPIProp.getProperty("dock-maintenance-tool-controller-dev");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log.info(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"Base URL is up and Running: " + ZipToDestAPIProp.getProperty("dock-maintenance-tool-controller-dev"));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Then(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"^verify message invalid \"([^\"]*)\"$")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verify_message_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invalid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failureMessage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messageExpected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getString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("message");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("failure message is:"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messageExpected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assertEquals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9A2C58">
        <w:rPr>
          <w:rFonts w:ascii="Consolas" w:hAnsi="Consolas" w:cs="Consolas"/>
          <w:b/>
          <w:sz w:val="20"/>
          <w:szCs w:val="20"/>
        </w:rPr>
        <w:t>failureMessage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messageExpected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Then(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"^User should see the details as \"([^\"]*)\" \"([^\"]*)\" \"([^\"]*)\"$")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user_should_see_the_details_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as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String revision, 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dockName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>response = given(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).contentType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(ContentType.JSON).accept(ContentType.JSON).get();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lastRenderedPageBreak/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revision_JSON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getString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("revision");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("Revision id is:"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revision_JSON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assertEquals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revision,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revision_JSON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facilityId_JSON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getString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("Facility Id is:"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facilityId_JSON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assertEquals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9A2C58">
        <w:rPr>
          <w:rFonts w:ascii="Consolas" w:hAnsi="Consolas" w:cs="Consolas"/>
          <w:b/>
          <w:sz w:val="20"/>
          <w:szCs w:val="20"/>
        </w:rPr>
        <w:t>facilityId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facilityId_JSON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  <w:t xml:space="preserve">String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dockName_JSON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response.jsonPath</w:t>
      </w:r>
      <w:proofErr w:type="spellEnd"/>
      <w:proofErr w:type="gramEnd"/>
      <w:r w:rsidRPr="009A2C58">
        <w:rPr>
          <w:rFonts w:ascii="Consolas" w:hAnsi="Consolas" w:cs="Consolas"/>
          <w:b/>
          <w:sz w:val="20"/>
          <w:szCs w:val="20"/>
        </w:rPr>
        <w:t>().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getString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("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dockName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System.out.println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("Dock name 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is :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" +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dockName_JSON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A2C58">
        <w:rPr>
          <w:rFonts w:ascii="Consolas" w:hAnsi="Consolas" w:cs="Consolas"/>
          <w:b/>
          <w:sz w:val="20"/>
          <w:szCs w:val="20"/>
        </w:rPr>
        <w:t>assertEquals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9A2C58">
        <w:rPr>
          <w:rFonts w:ascii="Consolas" w:hAnsi="Consolas" w:cs="Consolas"/>
          <w:b/>
          <w:sz w:val="20"/>
          <w:szCs w:val="20"/>
        </w:rPr>
        <w:t>dockName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dockName_JSON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@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Given(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 xml:space="preserve">"^The base URI is up and running for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getActiveSort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$")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the_base_URI_is_up_and_running_for_</w:t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getActiveSort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) throws Exception {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9A2C58">
        <w:rPr>
          <w:rFonts w:ascii="Consolas" w:hAnsi="Consolas" w:cs="Consolas"/>
          <w:b/>
          <w:sz w:val="20"/>
          <w:szCs w:val="20"/>
        </w:rPr>
        <w:t>RestAssured.baseURI</w:t>
      </w:r>
      <w:proofErr w:type="spellEnd"/>
      <w:r w:rsidRPr="009A2C58">
        <w:rPr>
          <w:rFonts w:ascii="Consolas" w:hAnsi="Consolas" w:cs="Consolas"/>
          <w:b/>
          <w:sz w:val="20"/>
          <w:szCs w:val="20"/>
        </w:rPr>
        <w:t xml:space="preserve"> = ZipToDestAPIProp.getProperty("stationController.dev.getActiveSort");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</w:r>
      <w:r w:rsidRPr="009A2C5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9A2C58">
        <w:rPr>
          <w:rFonts w:ascii="Consolas" w:hAnsi="Consolas" w:cs="Consolas"/>
          <w:b/>
          <w:sz w:val="20"/>
          <w:szCs w:val="20"/>
        </w:rPr>
        <w:t>log.info(</w:t>
      </w:r>
      <w:proofErr w:type="gramEnd"/>
      <w:r w:rsidRPr="009A2C58">
        <w:rPr>
          <w:rFonts w:ascii="Consolas" w:hAnsi="Consolas" w:cs="Consolas"/>
          <w:b/>
          <w:sz w:val="20"/>
          <w:szCs w:val="20"/>
        </w:rPr>
        <w:t>"Base URL is up and Running: " + ZipToDestAPIProp.getProperty("stationController.dev.getActiveSort"));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ab/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A2C58">
        <w:rPr>
          <w:rFonts w:ascii="Consolas" w:hAnsi="Consolas" w:cs="Consolas"/>
          <w:b/>
          <w:sz w:val="20"/>
          <w:szCs w:val="20"/>
        </w:rPr>
        <w:t>}</w:t>
      </w: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P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Default="009A2C58" w:rsidP="009A2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C58" w:rsidRPr="009A2C58" w:rsidRDefault="009A2C58" w:rsidP="009A2C58"/>
    <w:sectPr w:rsidR="009A2C58" w:rsidRPr="009A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5B"/>
    <w:rsid w:val="001C3C5B"/>
    <w:rsid w:val="009A2C58"/>
    <w:rsid w:val="00B711E6"/>
    <w:rsid w:val="00BD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0F26"/>
  <w15:chartTrackingRefBased/>
  <w15:docId w15:val="{0DC387C4-2B06-46F9-BAAB-36C28F65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457C2C9D</Template>
  <TotalTime>35</TotalTime>
  <Pages>10</Pages>
  <Words>2612</Words>
  <Characters>14894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17472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Singaram (OSV)</dc:creator>
  <cp:keywords/>
  <dc:description/>
  <cp:lastModifiedBy>Sai Ram Singaram (OSV)</cp:lastModifiedBy>
  <cp:revision>1</cp:revision>
  <dcterms:created xsi:type="dcterms:W3CDTF">2020-10-06T10:43:00Z</dcterms:created>
  <dcterms:modified xsi:type="dcterms:W3CDTF">2020-10-06T11:18:00Z</dcterms:modified>
</cp:coreProperties>
</file>